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A3DB" w14:textId="1E85C9E6" w:rsidR="007D6866" w:rsidRDefault="001A04F9">
      <w:r>
        <w:t>Works Cited</w:t>
      </w:r>
    </w:p>
    <w:p w14:paraId="322190A0" w14:textId="77777777" w:rsidR="001A04F9" w:rsidRDefault="001A04F9"/>
    <w:p w14:paraId="5F289EBF" w14:textId="77777777" w:rsidR="001A04F9" w:rsidRDefault="001A04F9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Gupta, M. (2024). </w:t>
      </w:r>
      <w:proofErr w:type="spellStart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LangChain</w:t>
      </w:r>
      <w:proofErr w:type="spellEnd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in Your </w:t>
      </w:r>
      <w:proofErr w:type="gramStart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Pocket</w:t>
      </w:r>
      <w:r w:rsidRPr="001A04F9">
        <w:rPr>
          <w:rFonts w:ascii="Arial" w:eastAsia="Times New Roman" w:hAnsi="Arial" w:cs="Arial"/>
          <w:i/>
          <w:iCs/>
          <w:kern w:val="0"/>
          <w14:ligatures w14:val="none"/>
        </w:rPr>
        <w:t> </w:t>
      </w:r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:</w:t>
      </w:r>
      <w:proofErr w:type="gramEnd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  <w:proofErr w:type="spellStart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LangChain</w:t>
      </w:r>
      <w:proofErr w:type="spellEnd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Essentials: from Basic Concepts to Advanced Applications.</w:t>
      </w:r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 (1st ed.). </w:t>
      </w:r>
      <w:proofErr w:type="spellStart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>Packt</w:t>
      </w:r>
      <w:proofErr w:type="spellEnd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 Publishing, Limited.</w:t>
      </w:r>
    </w:p>
    <w:p w14:paraId="13575560" w14:textId="77777777" w:rsidR="005D70B4" w:rsidRDefault="005D70B4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D5FCB2E" w14:textId="0AABFD86" w:rsidR="005D70B4" w:rsidRPr="001A04F9" w:rsidRDefault="005D70B4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5D70B4">
        <w:rPr>
          <w:rFonts w:ascii="Times New Roman" w:eastAsia="Times New Roman" w:hAnsi="Times New Roman" w:cs="Times New Roman"/>
          <w:kern w:val="0"/>
          <w14:ligatures w14:val="none"/>
        </w:rPr>
        <w:t>https://cityu.alma.exlibrisgroup.com/discovery/openurl?institution=01CITYUNIV_INST&amp;rfr_id=info:sid%2Fsummon&amp;rft_dat=ie%3D5199841250004251,language%3DEN&amp;svc_dat=CTO&amp;u.ignore_date_coverage=true&amp;vid=01CITYUNIV_INST:Services</w:t>
      </w:r>
    </w:p>
    <w:p w14:paraId="03468421" w14:textId="77777777" w:rsidR="001A04F9" w:rsidRDefault="001A04F9"/>
    <w:p w14:paraId="05DC16CA" w14:textId="77777777" w:rsidR="001A04F9" w:rsidRDefault="001A04F9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>Kanjee</w:t>
      </w:r>
      <w:proofErr w:type="spellEnd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, R. (2024). </w:t>
      </w:r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Building smart chatbots with </w:t>
      </w:r>
      <w:proofErr w:type="spellStart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LangChain</w:t>
      </w:r>
      <w:proofErr w:type="spellEnd"/>
      <w:r w:rsidRPr="001A04F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.</w:t>
      </w:r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 ([First edition].). </w:t>
      </w:r>
      <w:proofErr w:type="spellStart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>Packt</w:t>
      </w:r>
      <w:proofErr w:type="spellEnd"/>
      <w:r w:rsidRPr="001A04F9">
        <w:rPr>
          <w:rFonts w:ascii="Times New Roman" w:eastAsia="Times New Roman" w:hAnsi="Times New Roman" w:cs="Times New Roman"/>
          <w:kern w:val="0"/>
          <w14:ligatures w14:val="none"/>
        </w:rPr>
        <w:t xml:space="preserve"> Publishing.</w:t>
      </w:r>
    </w:p>
    <w:p w14:paraId="45C2258F" w14:textId="77777777" w:rsidR="002010AD" w:rsidRDefault="002010AD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50DF65A" w14:textId="6FBF7E45" w:rsidR="002010AD" w:rsidRPr="001A04F9" w:rsidRDefault="002010AD" w:rsidP="001A04F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010AD">
        <w:rPr>
          <w:rFonts w:ascii="Times New Roman" w:eastAsia="Times New Roman" w:hAnsi="Times New Roman" w:cs="Times New Roman"/>
          <w:kern w:val="0"/>
          <w14:ligatures w14:val="none"/>
        </w:rPr>
        <w:t>https://cityu.alma.exlibrisgroup.com/discovery/openurl?institution=01CITYUNIV_INST&amp;rfr_id=info:sid%2Fsummon&amp;rft_dat=ie%3D51100130550004251,language%3DEN&amp;svc_dat=CTO&amp;u.ignore_date_coverage=true&amp;vid=01CITYUNIV_INST:Services</w:t>
      </w:r>
    </w:p>
    <w:p w14:paraId="0EB4C4F4" w14:textId="77777777" w:rsidR="001A04F9" w:rsidRDefault="001A04F9"/>
    <w:sectPr w:rsidR="001A0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F9"/>
    <w:rsid w:val="001A04F9"/>
    <w:rsid w:val="002010AD"/>
    <w:rsid w:val="00562364"/>
    <w:rsid w:val="005D70B4"/>
    <w:rsid w:val="007D6866"/>
    <w:rsid w:val="008C2E9D"/>
    <w:rsid w:val="009B68D7"/>
    <w:rsid w:val="00E7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359A05"/>
  <w15:chartTrackingRefBased/>
  <w15:docId w15:val="{3DBD60B0-634B-2A40-961D-C573F142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4F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4F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4F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4F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4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4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4F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4F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4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4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4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Gup24</b:Tag>
    <b:SourceType>Book</b:SourceType>
    <b:Guid>{1CECAF8C-BABC-D84C-A411-B145BD77F1A8}</b:Guid>
    <b:Author>
      <b:Author>
        <b:NameList>
          <b:Person>
            <b:Last>Gupta</b:Last>
            <b:First>M</b:First>
          </b:Person>
        </b:NameList>
      </b:Author>
    </b:Author>
    <b:Title>LangChain in Your Pocket: LangChain Essentials: from Basic Concepts to Advanced Applications. (1st ed.)</b:Title>
    <b:Publisher>Packt Publishing</b:Publisher>
    <b:Year>2024</b:Year>
    <b:RefOrder>1</b:RefOrder>
  </b:Source>
</b:Sources>
</file>

<file path=customXml/itemProps1.xml><?xml version="1.0" encoding="utf-8"?>
<ds:datastoreItem xmlns:ds="http://schemas.openxmlformats.org/officeDocument/2006/customXml" ds:itemID="{99A344E6-2A3F-404A-B067-3B891AB97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Emery, Josh</dc:creator>
  <cp:keywords/>
  <dc:description/>
  <cp:lastModifiedBy>Emery, Josh</cp:lastModifiedBy>
  <cp:revision>1</cp:revision>
  <dcterms:created xsi:type="dcterms:W3CDTF">2024-07-06T16:26:00Z</dcterms:created>
  <dcterms:modified xsi:type="dcterms:W3CDTF">2024-07-06T17:58:00Z</dcterms:modified>
</cp:coreProperties>
</file>